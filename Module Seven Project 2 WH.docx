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6A467" w14:textId="77777777" w:rsidR="00345EE0" w:rsidRDefault="00345EE0"/>
    <w:p w14:paraId="64DA8D97" w14:textId="77777777" w:rsidR="00345EE0" w:rsidRDefault="00345EE0"/>
    <w:p w14:paraId="7D7E7B49" w14:textId="77777777" w:rsidR="00345EE0" w:rsidRDefault="00345EE0"/>
    <w:p w14:paraId="2CFA6094" w14:textId="77777777" w:rsidR="00345EE0" w:rsidRDefault="00345EE0"/>
    <w:p w14:paraId="714C0EC6" w14:textId="77777777" w:rsidR="00345EE0" w:rsidRDefault="00345EE0"/>
    <w:p w14:paraId="5ABD3464" w14:textId="77777777" w:rsidR="00345EE0" w:rsidRDefault="00345EE0"/>
    <w:p w14:paraId="53F3869B" w14:textId="77777777" w:rsidR="00345EE0" w:rsidRDefault="00345EE0"/>
    <w:p w14:paraId="04A46720" w14:textId="77777777" w:rsidR="00A369B7" w:rsidRDefault="00A369B7" w:rsidP="00345EE0">
      <w:pPr>
        <w:jc w:val="center"/>
      </w:pPr>
    </w:p>
    <w:p w14:paraId="017B8FA5" w14:textId="5763D805" w:rsidR="00345EE0" w:rsidRPr="00A369B7" w:rsidRDefault="00345EE0" w:rsidP="00345EE0">
      <w:pPr>
        <w:jc w:val="center"/>
        <w:rPr>
          <w:b/>
          <w:bCs/>
        </w:rPr>
      </w:pPr>
      <w:r w:rsidRPr="00A369B7">
        <w:rPr>
          <w:b/>
          <w:bCs/>
        </w:rPr>
        <w:t xml:space="preserve">Module </w:t>
      </w:r>
      <w:r w:rsidR="00285BFE">
        <w:rPr>
          <w:b/>
          <w:bCs/>
        </w:rPr>
        <w:t>Seven</w:t>
      </w:r>
      <w:r w:rsidRPr="00A369B7">
        <w:rPr>
          <w:b/>
          <w:bCs/>
        </w:rPr>
        <w:t xml:space="preserve"> </w:t>
      </w:r>
      <w:r w:rsidR="002823E1">
        <w:rPr>
          <w:b/>
          <w:bCs/>
        </w:rPr>
        <w:t>Project II</w:t>
      </w:r>
    </w:p>
    <w:p w14:paraId="1836E6E6" w14:textId="77777777" w:rsidR="00345EE0" w:rsidRDefault="00345EE0" w:rsidP="00345EE0">
      <w:pPr>
        <w:jc w:val="center"/>
      </w:pPr>
    </w:p>
    <w:p w14:paraId="25976A08" w14:textId="407FCA2A" w:rsidR="00E94641" w:rsidRDefault="00345EE0" w:rsidP="00345EE0">
      <w:pPr>
        <w:jc w:val="center"/>
      </w:pPr>
      <w:r>
        <w:t xml:space="preserve">Walter </w:t>
      </w:r>
      <w:r>
        <w:tab/>
        <w:t>Hernandez</w:t>
      </w:r>
    </w:p>
    <w:p w14:paraId="0F9A07F1" w14:textId="0A82FDB0" w:rsidR="00345EE0" w:rsidRDefault="00345EE0" w:rsidP="00345EE0">
      <w:pPr>
        <w:jc w:val="center"/>
      </w:pPr>
      <w:r>
        <w:t>DAD-220-R2169</w:t>
      </w:r>
    </w:p>
    <w:p w14:paraId="004EC2D4" w14:textId="7B2D49C0" w:rsidR="00345EE0" w:rsidRDefault="00345EE0" w:rsidP="00345EE0">
      <w:pPr>
        <w:jc w:val="center"/>
      </w:pPr>
      <w:r>
        <w:t xml:space="preserve">Professor Scott </w:t>
      </w:r>
      <w:proofErr w:type="spellStart"/>
      <w:r>
        <w:t>Mandeh</w:t>
      </w:r>
      <w:proofErr w:type="spellEnd"/>
    </w:p>
    <w:p w14:paraId="34CAD9FE" w14:textId="7359AC38" w:rsidR="002A2DAB" w:rsidRDefault="00285BFE" w:rsidP="00285BFE">
      <w:pPr>
        <w:jc w:val="center"/>
      </w:pPr>
      <w:r>
        <w:t>December</w:t>
      </w:r>
      <w:r w:rsidR="00345EE0">
        <w:t xml:space="preserve"> </w:t>
      </w:r>
      <w:r>
        <w:t>1</w:t>
      </w:r>
      <w:r w:rsidR="00345EE0">
        <w:t>6</w:t>
      </w:r>
      <w:r w:rsidR="00345EE0" w:rsidRPr="00345EE0">
        <w:rPr>
          <w:vertAlign w:val="superscript"/>
        </w:rPr>
        <w:t>th</w:t>
      </w:r>
      <w:r w:rsidR="00345EE0">
        <w:t>, 2023</w:t>
      </w:r>
    </w:p>
    <w:p w14:paraId="5230D1EF" w14:textId="77777777" w:rsidR="002A2DAB" w:rsidRDefault="002A2DAB">
      <w:r>
        <w:br w:type="page"/>
      </w:r>
    </w:p>
    <w:p w14:paraId="312F0182" w14:textId="1521C448" w:rsidR="00285BFE" w:rsidRDefault="006B2C65" w:rsidP="006B2C65">
      <w:r>
        <w:lastRenderedPageBreak/>
        <w:tab/>
        <w:t xml:space="preserve">Data collected from the </w:t>
      </w:r>
      <w:proofErr w:type="spellStart"/>
      <w:r>
        <w:t>Quantigration</w:t>
      </w:r>
      <w:proofErr w:type="spellEnd"/>
      <w:r>
        <w:t xml:space="preserve"> RMAs can be used to analyze several different trends by State or by a customer. A Database can be created using MySQL to simplify the information collecting for accurate and dependable results. At </w:t>
      </w:r>
      <w:proofErr w:type="spellStart"/>
      <w:r>
        <w:t>Quantigration</w:t>
      </w:r>
      <w:proofErr w:type="spellEnd"/>
      <w:r>
        <w:t>, finding weak spots for returns can help boost profit margins and quality. We are sometimes also able to isolate strange patterns and dig deeper into them to perform a root cause analysis. To analyze important data in this report, we will be using MySQL commands to analyze returns by State and Percentage of returns by data type. The Database has been produces and is ready for deployment.</w:t>
      </w:r>
      <w:r w:rsidR="000A08A4">
        <w:t xml:space="preserve"> The data will be used for the purpose of providing usable information. </w:t>
      </w:r>
    </w:p>
    <w:p w14:paraId="318C18DA" w14:textId="5FE316F9" w:rsidR="000A08A4" w:rsidRDefault="009A51D1" w:rsidP="009A51D1">
      <w:pPr>
        <w:ind w:firstLine="720"/>
      </w:pPr>
      <w:r>
        <w:t xml:space="preserve">We begin the project by analyzing returns by </w:t>
      </w:r>
      <w:proofErr w:type="gramStart"/>
      <w:r>
        <w:t>State</w:t>
      </w:r>
      <w:proofErr w:type="gramEnd"/>
      <w:r>
        <w:t>.</w:t>
      </w:r>
      <w:r w:rsidR="00EB2886">
        <w:t xml:space="preserve"> </w:t>
      </w:r>
    </w:p>
    <w:p w14:paraId="47F73251" w14:textId="77777777" w:rsidR="006B2C65" w:rsidRDefault="006B2C65" w:rsidP="006B2C65"/>
    <w:p w14:paraId="6185A319" w14:textId="2060DC58" w:rsidR="00490432" w:rsidRDefault="00490432" w:rsidP="00C01DD0"/>
    <w:sectPr w:rsidR="004904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40B7" w14:textId="77777777" w:rsidR="00C15B42" w:rsidRDefault="00C15B42" w:rsidP="00887648">
      <w:pPr>
        <w:spacing w:line="240" w:lineRule="auto"/>
      </w:pPr>
      <w:r>
        <w:separator/>
      </w:r>
    </w:p>
  </w:endnote>
  <w:endnote w:type="continuationSeparator" w:id="0">
    <w:p w14:paraId="47484B12" w14:textId="77777777" w:rsidR="00C15B42" w:rsidRDefault="00C15B42" w:rsidP="00887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4F5E" w14:textId="77777777" w:rsidR="00C15B42" w:rsidRDefault="00C15B42" w:rsidP="00887648">
      <w:pPr>
        <w:spacing w:line="240" w:lineRule="auto"/>
      </w:pPr>
      <w:r>
        <w:separator/>
      </w:r>
    </w:p>
  </w:footnote>
  <w:footnote w:type="continuationSeparator" w:id="0">
    <w:p w14:paraId="5EC5B6BF" w14:textId="77777777" w:rsidR="00C15B42" w:rsidRDefault="00C15B42" w:rsidP="00887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D8B2" w14:textId="502E67E8" w:rsidR="00887648" w:rsidRDefault="00887648" w:rsidP="00887648">
    <w:pPr>
      <w:pStyle w:val="Header"/>
    </w:pPr>
    <w:r>
      <w:t xml:space="preserve">Module </w:t>
    </w:r>
    <w:r w:rsidR="00285BFE">
      <w:t>Seven</w:t>
    </w:r>
    <w:r>
      <w:t xml:space="preserve"> </w:t>
    </w:r>
    <w:r w:rsidR="002823E1">
      <w:t xml:space="preserve">Project II         </w:t>
    </w:r>
    <w:r w:rsidR="00E117BD">
      <w:t xml:space="preserve">    </w:t>
    </w:r>
    <w:r>
      <w:t xml:space="preserve">                                                                                                     </w:t>
    </w:r>
    <w:sdt>
      <w:sdtPr>
        <w:id w:val="1769337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760307" w14:textId="77777777" w:rsidR="00887648" w:rsidRDefault="008876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9144219">
    <w:abstractNumId w:val="11"/>
  </w:num>
  <w:num w:numId="2" w16cid:durableId="761413495">
    <w:abstractNumId w:val="10"/>
  </w:num>
  <w:num w:numId="3" w16cid:durableId="2073771088">
    <w:abstractNumId w:val="13"/>
  </w:num>
  <w:num w:numId="4" w16cid:durableId="1664625926">
    <w:abstractNumId w:val="12"/>
  </w:num>
  <w:num w:numId="5" w16cid:durableId="1905673426">
    <w:abstractNumId w:val="9"/>
  </w:num>
  <w:num w:numId="6" w16cid:durableId="1719011849">
    <w:abstractNumId w:val="7"/>
  </w:num>
  <w:num w:numId="7" w16cid:durableId="1782261790">
    <w:abstractNumId w:val="6"/>
  </w:num>
  <w:num w:numId="8" w16cid:durableId="1265646274">
    <w:abstractNumId w:val="5"/>
  </w:num>
  <w:num w:numId="9" w16cid:durableId="1131635853">
    <w:abstractNumId w:val="4"/>
  </w:num>
  <w:num w:numId="10" w16cid:durableId="216670712">
    <w:abstractNumId w:val="8"/>
  </w:num>
  <w:num w:numId="11" w16cid:durableId="246814188">
    <w:abstractNumId w:val="3"/>
  </w:num>
  <w:num w:numId="12" w16cid:durableId="1475440353">
    <w:abstractNumId w:val="2"/>
  </w:num>
  <w:num w:numId="13" w16cid:durableId="595749518">
    <w:abstractNumId w:val="1"/>
  </w:num>
  <w:num w:numId="14" w16cid:durableId="957950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E0"/>
    <w:rsid w:val="000005E5"/>
    <w:rsid w:val="000A08A4"/>
    <w:rsid w:val="00153A2D"/>
    <w:rsid w:val="002823E1"/>
    <w:rsid w:val="00285BFE"/>
    <w:rsid w:val="002A2DAB"/>
    <w:rsid w:val="00341C07"/>
    <w:rsid w:val="00345EE0"/>
    <w:rsid w:val="00387A69"/>
    <w:rsid w:val="003D1713"/>
    <w:rsid w:val="00442B3C"/>
    <w:rsid w:val="004523D5"/>
    <w:rsid w:val="00490432"/>
    <w:rsid w:val="006B2C65"/>
    <w:rsid w:val="00810006"/>
    <w:rsid w:val="00887648"/>
    <w:rsid w:val="008D7C01"/>
    <w:rsid w:val="009A51D1"/>
    <w:rsid w:val="009F2887"/>
    <w:rsid w:val="00A369B7"/>
    <w:rsid w:val="00AA2053"/>
    <w:rsid w:val="00B32378"/>
    <w:rsid w:val="00B97910"/>
    <w:rsid w:val="00BF33B8"/>
    <w:rsid w:val="00C01DD0"/>
    <w:rsid w:val="00C15B42"/>
    <w:rsid w:val="00CA209D"/>
    <w:rsid w:val="00CF1808"/>
    <w:rsid w:val="00D87780"/>
    <w:rsid w:val="00DA45AE"/>
    <w:rsid w:val="00E117BD"/>
    <w:rsid w:val="00E94641"/>
    <w:rsid w:val="00EB2886"/>
    <w:rsid w:val="00EC0723"/>
    <w:rsid w:val="00FD4256"/>
    <w:rsid w:val="00FF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77B30"/>
  <w15:chartTrackingRefBased/>
  <w15:docId w15:val="{22ADC11A-B1F1-4FC6-80E1-14D23749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887648"/>
    <w:pPr>
      <w:tabs>
        <w:tab w:val="center" w:pos="4680"/>
        <w:tab w:val="right" w:pos="9360"/>
      </w:tabs>
      <w:spacing w:line="240" w:lineRule="auto"/>
    </w:pPr>
  </w:style>
  <w:style w:type="character" w:customStyle="1" w:styleId="HeaderChar">
    <w:name w:val="Header Char"/>
    <w:basedOn w:val="DefaultParagraphFont"/>
    <w:link w:val="Header"/>
    <w:uiPriority w:val="99"/>
    <w:rsid w:val="00887648"/>
  </w:style>
  <w:style w:type="paragraph" w:styleId="Footer">
    <w:name w:val="footer"/>
    <w:basedOn w:val="Normal"/>
    <w:link w:val="FooterChar"/>
    <w:uiPriority w:val="99"/>
    <w:unhideWhenUsed/>
    <w:rsid w:val="00887648"/>
    <w:pPr>
      <w:tabs>
        <w:tab w:val="center" w:pos="4680"/>
        <w:tab w:val="right" w:pos="9360"/>
      </w:tabs>
      <w:spacing w:line="240" w:lineRule="auto"/>
    </w:pPr>
  </w:style>
  <w:style w:type="character" w:customStyle="1" w:styleId="FooterChar">
    <w:name w:val="Footer Char"/>
    <w:basedOn w:val="DefaultParagraphFont"/>
    <w:link w:val="Footer"/>
    <w:uiPriority w:val="99"/>
    <w:rsid w:val="0088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na\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3DB1C-C155-43DA-86DA-EFCEF9B8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65</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herna</dc:creator>
  <cp:lastModifiedBy>Hernandez, Walter</cp:lastModifiedBy>
  <cp:revision>8</cp:revision>
  <dcterms:created xsi:type="dcterms:W3CDTF">2023-12-18T02:54:00Z</dcterms:created>
  <dcterms:modified xsi:type="dcterms:W3CDTF">2023-12-18T04:03:00Z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